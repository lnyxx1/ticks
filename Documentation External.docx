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27368E56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Project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  <w:r w:rsidR="006B7267">
              <w:rPr>
                <w:rFonts w:ascii="Arial" w:hAnsi="Arial" w:cs="Arial"/>
                <w:b/>
                <w:sz w:val="32"/>
              </w:rPr>
              <w:t>ation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10AF7C7B">
                  <wp:extent cx="1371557" cy="1013460"/>
                  <wp:effectExtent l="0" t="0" r="63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1" r="2315"/>
                          <a:stretch/>
                        </pic:blipFill>
                        <pic:spPr bwMode="auto">
                          <a:xfrm>
                            <a:off x="0" y="0"/>
                            <a:ext cx="1371600" cy="1013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2412C87C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BF2D37" w:rsidRPr="00BF2D37">
              <w:rPr>
                <w:rFonts w:ascii="Arial Narrow" w:hAnsi="Arial Narrow" w:cs="Tahoma"/>
                <w:sz w:val="36"/>
              </w:rPr>
              <w:t>ISYS6211003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  <w:p w14:paraId="36656A16" w14:textId="1BB858EF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BF2D37" w:rsidRPr="00BF2D37">
              <w:rPr>
                <w:rFonts w:ascii="Arial Narrow" w:hAnsi="Arial Narrow" w:cs="Tahoma"/>
                <w:sz w:val="36"/>
              </w:rPr>
              <w:t>Web Based Application Development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24C7BCBB" w:rsidR="000035F9" w:rsidRPr="006B7267" w:rsidRDefault="006B7267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&lt;</w:t>
            </w:r>
            <w:r w:rsidR="00227331">
              <w:rPr>
                <w:rFonts w:ascii="Arial" w:hAnsi="Arial" w:cs="Arial"/>
                <w:iCs/>
                <w:sz w:val="20"/>
                <w:szCs w:val="20"/>
              </w:rPr>
              <w:t>Odd/</w:t>
            </w:r>
            <w:r w:rsidR="00227331" w:rsidRPr="00BF2D37">
              <w:rPr>
                <w:rFonts w:ascii="Arial" w:hAnsi="Arial" w:cs="Arial"/>
                <w:b/>
                <w:bCs/>
                <w:iCs/>
                <w:sz w:val="20"/>
                <w:szCs w:val="20"/>
              </w:rPr>
              <w:t>Even</w:t>
            </w:r>
            <w:r w:rsidR="00227331">
              <w:rPr>
                <w:rFonts w:ascii="Arial" w:hAnsi="Arial" w:cs="Arial"/>
                <w:iCs/>
                <w:sz w:val="20"/>
                <w:szCs w:val="20"/>
              </w:rPr>
              <w:t>/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>Compact</w:t>
            </w:r>
            <w:r>
              <w:rPr>
                <w:rFonts w:ascii="Arial" w:hAnsi="Arial" w:cs="Arial"/>
                <w:iCs/>
                <w:sz w:val="20"/>
                <w:szCs w:val="20"/>
              </w:rPr>
              <w:t>&gt;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>
              <w:rPr>
                <w:rFonts w:ascii="Arial" w:hAnsi="Arial" w:cs="Arial"/>
                <w:iCs/>
                <w:sz w:val="20"/>
                <w:szCs w:val="20"/>
              </w:rPr>
              <w:t>&lt;</w:t>
            </w:r>
            <w:r w:rsidR="00BF2D37">
              <w:rPr>
                <w:rFonts w:ascii="Arial" w:hAnsi="Arial" w:cs="Arial"/>
                <w:iCs/>
                <w:sz w:val="20"/>
                <w:szCs w:val="20"/>
              </w:rPr>
              <w:t>2022</w:t>
            </w:r>
            <w:r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BF2D37">
              <w:rPr>
                <w:rFonts w:ascii="Arial" w:hAnsi="Arial" w:cs="Arial"/>
                <w:iCs/>
                <w:sz w:val="20"/>
                <w:szCs w:val="20"/>
              </w:rPr>
              <w:t>2023</w:t>
            </w:r>
            <w:r>
              <w:rPr>
                <w:rFonts w:ascii="Arial" w:hAnsi="Arial" w:cs="Arial"/>
                <w:iCs/>
                <w:sz w:val="20"/>
                <w:szCs w:val="20"/>
              </w:rPr>
              <w:t>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2F185750" w:rsidR="009F37DD" w:rsidRPr="00740F48" w:rsidRDefault="00BF2D37" w:rsidP="002F11B8">
      <w:pPr>
        <w:spacing w:line="360" w:lineRule="auto"/>
        <w:ind w:firstLine="360"/>
        <w:rPr>
          <w:sz w:val="28"/>
          <w:szCs w:val="28"/>
        </w:rPr>
      </w:pPr>
      <w:r>
        <w:t>Ticks</w:t>
      </w:r>
    </w:p>
    <w:p w14:paraId="5EFDB329" w14:textId="77777777" w:rsidR="00BF2D37" w:rsidRDefault="009F37DD" w:rsidP="00BF2D37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lastRenderedPageBreak/>
        <w:t>Introduction</w:t>
      </w:r>
    </w:p>
    <w:p w14:paraId="3B7170A9" w14:textId="7C03BD28" w:rsidR="00BF2D37" w:rsidRPr="00BF2D37" w:rsidRDefault="00BF2D37" w:rsidP="00BF2D37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BF2D37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Ticks is a business that specializes in the sale of </w:t>
      </w:r>
      <w:r w:rsidR="00B24E9F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>concert</w:t>
      </w:r>
      <w:r w:rsidRPr="00BF2D37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tickets. Our company provides a service to be the platform for selling tickets.</w:t>
      </w:r>
    </w:p>
    <w:p w14:paraId="12AE8008" w14:textId="131583E4" w:rsidR="009F37DD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234DDF13" w14:textId="22002A25" w:rsidR="00E90D1E" w:rsidRDefault="00E90D1E" w:rsidP="00E90D1E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Home</w:t>
      </w:r>
    </w:p>
    <w:p w14:paraId="4607E52E" w14:textId="4689CC8A" w:rsidR="00E90D1E" w:rsidRDefault="00E90D1E" w:rsidP="00E90D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E90D1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drawing>
          <wp:inline distT="0" distB="0" distL="0" distR="0" wp14:anchorId="2F78AACB" wp14:editId="3092C09F">
            <wp:extent cx="6280785" cy="2780665"/>
            <wp:effectExtent l="0" t="0" r="5715" b="635"/>
            <wp:docPr id="323135233" name="Picture 1" descr="A picture containing text, screenshot, font, colorful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35233" name="Picture 1" descr="A picture containing text, screenshot, font, colorfulnes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A80F" w14:textId="08B90B8E" w:rsidR="00E90D1E" w:rsidRDefault="00E90D1E" w:rsidP="00E90D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E90D1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drawing>
          <wp:inline distT="0" distB="0" distL="0" distR="0" wp14:anchorId="3DFD0873" wp14:editId="471A6C9B">
            <wp:extent cx="6280785" cy="2640965"/>
            <wp:effectExtent l="0" t="0" r="5715" b="6985"/>
            <wp:docPr id="333198151" name="Picture 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98151" name="Picture 1" descr="A screenshot of a cell phon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9177" w14:textId="44D7F352" w:rsidR="00E90D1E" w:rsidRDefault="00E90D1E" w:rsidP="00E90D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E90D1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2B9E61A3" wp14:editId="1ACE0EBC">
            <wp:extent cx="6280785" cy="2713990"/>
            <wp:effectExtent l="0" t="0" r="5715" b="0"/>
            <wp:docPr id="850323659" name="Picture 1" descr="A screenshot of a cell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23659" name="Picture 1" descr="A screenshot of a cellphon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AF70" w14:textId="4FF33EB2" w:rsidR="00E90D1E" w:rsidRDefault="00E90D1E" w:rsidP="00E90D1E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Register</w:t>
      </w:r>
    </w:p>
    <w:p w14:paraId="28257FA3" w14:textId="03C47927" w:rsidR="00E90D1E" w:rsidRDefault="00E90D1E" w:rsidP="00E90D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E90D1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drawing>
          <wp:inline distT="0" distB="0" distL="0" distR="0" wp14:anchorId="236873AF" wp14:editId="78D62DA4">
            <wp:extent cx="6280785" cy="2762250"/>
            <wp:effectExtent l="0" t="0" r="5715" b="0"/>
            <wp:docPr id="742477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7767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37AE" w14:textId="698A83BB" w:rsidR="00E90D1E" w:rsidRDefault="00E90D1E" w:rsidP="00E90D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E90D1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drawing>
          <wp:inline distT="0" distB="0" distL="0" distR="0" wp14:anchorId="01EC91D3" wp14:editId="7E2FFCB8">
            <wp:extent cx="6280785" cy="1099185"/>
            <wp:effectExtent l="0" t="0" r="5715" b="5715"/>
            <wp:docPr id="6336119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11962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2E8F" w14:textId="0411FE5C" w:rsidR="00E90D1E" w:rsidRDefault="00E90D1E" w:rsidP="00E90D1E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Tickets</w:t>
      </w:r>
    </w:p>
    <w:p w14:paraId="015CF7DF" w14:textId="5BA79B05" w:rsidR="00E90D1E" w:rsidRDefault="00E90D1E" w:rsidP="00E90D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E90D1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drawing>
          <wp:inline distT="0" distB="0" distL="0" distR="0" wp14:anchorId="47F3013B" wp14:editId="4053C8E3">
            <wp:extent cx="6280785" cy="642620"/>
            <wp:effectExtent l="0" t="0" r="5715" b="5080"/>
            <wp:docPr id="46851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13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7351" w14:textId="1A24238C" w:rsidR="00E90D1E" w:rsidRDefault="00E90D1E" w:rsidP="00E90D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E90D1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77748028" wp14:editId="25CDD203">
            <wp:extent cx="6280785" cy="2793365"/>
            <wp:effectExtent l="0" t="0" r="5715" b="6985"/>
            <wp:docPr id="1979228403" name="Picture 1" descr="Screens screenshot of a cell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8403" name="Picture 1" descr="Screens screenshot of a cellphon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84F1" w14:textId="5CBA0A8E" w:rsidR="00E90D1E" w:rsidRDefault="00E90D1E" w:rsidP="00E90D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E90D1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drawing>
          <wp:inline distT="0" distB="0" distL="0" distR="0" wp14:anchorId="6833D6AE" wp14:editId="09CFEB86">
            <wp:extent cx="6280785" cy="2472690"/>
            <wp:effectExtent l="0" t="0" r="5715" b="3810"/>
            <wp:docPr id="1687528030" name="Picture 1" descr="A screenshot of a music conce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28030" name="Picture 1" descr="A screenshot of a music concer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48EA" w14:textId="4F7FC812" w:rsidR="00E90D1E" w:rsidRDefault="00E90D1E" w:rsidP="00E90D1E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Ticket Detail</w:t>
      </w:r>
    </w:p>
    <w:p w14:paraId="5E920DE2" w14:textId="17EAF93F" w:rsidR="00E90D1E" w:rsidRDefault="00E90D1E" w:rsidP="00E90D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E90D1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2C68AEB8" wp14:editId="6A9DB2DC">
            <wp:extent cx="6280785" cy="2691765"/>
            <wp:effectExtent l="0" t="0" r="5715" b="0"/>
            <wp:docPr id="1463757772" name="Picture 1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57772" name="Picture 1" descr="A screenshot of a websit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F549" w14:textId="1C434669" w:rsidR="00E90D1E" w:rsidRDefault="00E90D1E" w:rsidP="00E90D1E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Promotions</w:t>
      </w:r>
    </w:p>
    <w:p w14:paraId="3C56E83D" w14:textId="26403218" w:rsidR="00E90D1E" w:rsidRDefault="00E90D1E" w:rsidP="00E90D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E90D1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drawing>
          <wp:inline distT="0" distB="0" distL="0" distR="0" wp14:anchorId="07CE92BF" wp14:editId="1CE12E0E">
            <wp:extent cx="6280785" cy="2695575"/>
            <wp:effectExtent l="0" t="0" r="5715" b="9525"/>
            <wp:docPr id="2026746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642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949A" w14:textId="306A70A5" w:rsidR="00E90D1E" w:rsidRPr="00E90D1E" w:rsidRDefault="00E90D1E" w:rsidP="00E90D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E90D1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drawing>
          <wp:inline distT="0" distB="0" distL="0" distR="0" wp14:anchorId="7E702D73" wp14:editId="6B066904">
            <wp:extent cx="6280785" cy="2440305"/>
            <wp:effectExtent l="0" t="0" r="5715" b="0"/>
            <wp:docPr id="153139110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91101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Reference</w:t>
      </w:r>
    </w:p>
    <w:p w14:paraId="24D38D92" w14:textId="3FC7FEC1" w:rsidR="009F37DD" w:rsidRPr="00682E72" w:rsidRDefault="001167F8" w:rsidP="002F11B8">
      <w:pPr>
        <w:pStyle w:val="ListParagraph"/>
        <w:numPr>
          <w:ilvl w:val="0"/>
          <w:numId w:val="21"/>
        </w:numPr>
        <w:spacing w:line="360" w:lineRule="auto"/>
      </w:pPr>
      <w:r>
        <w:t>loket</w:t>
      </w:r>
      <w:r w:rsidR="00BF2D37">
        <w:t>.com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4160A839" w:rsidR="002F5E84" w:rsidRDefault="00BF2D37" w:rsidP="00A60661">
      <w:pPr>
        <w:pStyle w:val="ListParagraph"/>
        <w:numPr>
          <w:ilvl w:val="0"/>
          <w:numId w:val="22"/>
        </w:numPr>
        <w:spacing w:line="360" w:lineRule="auto"/>
      </w:pPr>
      <w:r>
        <w:t>2540096232</w:t>
      </w:r>
      <w:r w:rsidR="00A81038">
        <w:t xml:space="preserve"> – </w:t>
      </w:r>
      <w:r>
        <w:t>Avril Angelin</w:t>
      </w:r>
    </w:p>
    <w:p w14:paraId="4BB5B5E4" w14:textId="4BF80A7A" w:rsidR="00D43382" w:rsidRPr="00682E72" w:rsidRDefault="00BF2D37" w:rsidP="00BF2D37">
      <w:pPr>
        <w:pStyle w:val="ListParagraph"/>
        <w:numPr>
          <w:ilvl w:val="0"/>
          <w:numId w:val="22"/>
        </w:numPr>
        <w:spacing w:line="360" w:lineRule="auto"/>
      </w:pPr>
      <w:r w:rsidRPr="00BF2D37">
        <w:t>2540126815</w:t>
      </w:r>
      <w:r>
        <w:t xml:space="preserve"> </w:t>
      </w:r>
      <w:r w:rsidR="002F5E84">
        <w:t xml:space="preserve">– </w:t>
      </w:r>
      <w:r>
        <w:t>Jason Nathan</w:t>
      </w:r>
    </w:p>
    <w:sectPr w:rsidR="00D43382" w:rsidRPr="00682E72" w:rsidSect="00DF2179">
      <w:headerReference w:type="default" r:id="rId20"/>
      <w:footerReference w:type="default" r:id="rId21"/>
      <w:headerReference w:type="first" r:id="rId22"/>
      <w:footerReference w:type="first" r:id="rId23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EA57D" w14:textId="77777777" w:rsidR="00387AE7" w:rsidRDefault="00387AE7" w:rsidP="00273E4A">
      <w:r>
        <w:separator/>
      </w:r>
    </w:p>
  </w:endnote>
  <w:endnote w:type="continuationSeparator" w:id="0">
    <w:p w14:paraId="7A87EB5A" w14:textId="77777777" w:rsidR="00387AE7" w:rsidRDefault="00387AE7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DC3372" w14:textId="77777777" w:rsidR="00387AE7" w:rsidRDefault="00387AE7" w:rsidP="00273E4A">
      <w:r>
        <w:separator/>
      </w:r>
    </w:p>
  </w:footnote>
  <w:footnote w:type="continuationSeparator" w:id="0">
    <w:p w14:paraId="053DB5D3" w14:textId="77777777" w:rsidR="00387AE7" w:rsidRDefault="00387AE7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E7413B"/>
    <w:multiLevelType w:val="hybridMultilevel"/>
    <w:tmpl w:val="7DB028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2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9455716">
    <w:abstractNumId w:val="2"/>
  </w:num>
  <w:num w:numId="2" w16cid:durableId="700859640">
    <w:abstractNumId w:val="11"/>
  </w:num>
  <w:num w:numId="3" w16cid:durableId="1477143253">
    <w:abstractNumId w:val="14"/>
  </w:num>
  <w:num w:numId="4" w16cid:durableId="365524174">
    <w:abstractNumId w:val="12"/>
  </w:num>
  <w:num w:numId="5" w16cid:durableId="818232807">
    <w:abstractNumId w:val="19"/>
  </w:num>
  <w:num w:numId="6" w16cid:durableId="1021666336">
    <w:abstractNumId w:val="13"/>
  </w:num>
  <w:num w:numId="7" w16cid:durableId="936905857">
    <w:abstractNumId w:val="20"/>
  </w:num>
  <w:num w:numId="8" w16cid:durableId="1016274596">
    <w:abstractNumId w:val="0"/>
  </w:num>
  <w:num w:numId="9" w16cid:durableId="1831289634">
    <w:abstractNumId w:val="4"/>
  </w:num>
  <w:num w:numId="10" w16cid:durableId="1016729044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10860832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686863533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961693033">
    <w:abstractNumId w:val="16"/>
  </w:num>
  <w:num w:numId="14" w16cid:durableId="846210765">
    <w:abstractNumId w:val="6"/>
  </w:num>
  <w:num w:numId="15" w16cid:durableId="896401814">
    <w:abstractNumId w:val="3"/>
  </w:num>
  <w:num w:numId="16" w16cid:durableId="1473523500">
    <w:abstractNumId w:val="18"/>
  </w:num>
  <w:num w:numId="17" w16cid:durableId="410392399">
    <w:abstractNumId w:val="1"/>
  </w:num>
  <w:num w:numId="18" w16cid:durableId="974529396">
    <w:abstractNumId w:val="15"/>
  </w:num>
  <w:num w:numId="19" w16cid:durableId="2079478833">
    <w:abstractNumId w:val="5"/>
  </w:num>
  <w:num w:numId="20" w16cid:durableId="1228417263">
    <w:abstractNumId w:val="17"/>
  </w:num>
  <w:num w:numId="21" w16cid:durableId="1464230971">
    <w:abstractNumId w:val="10"/>
  </w:num>
  <w:num w:numId="22" w16cid:durableId="261691893">
    <w:abstractNumId w:val="9"/>
  </w:num>
  <w:num w:numId="23" w16cid:durableId="9851586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67F8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AE7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62F0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B7267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45144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4E9F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2D3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0508"/>
    <w:rsid w:val="00D43382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4D99"/>
    <w:rsid w:val="00E859FC"/>
    <w:rsid w:val="00E8764C"/>
    <w:rsid w:val="00E900EE"/>
    <w:rsid w:val="00E90D1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1EB6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145</TotalTime>
  <Pages>6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AVRIL ANGELIN</cp:lastModifiedBy>
  <cp:revision>347</cp:revision>
  <dcterms:created xsi:type="dcterms:W3CDTF">2017-10-20T05:51:00Z</dcterms:created>
  <dcterms:modified xsi:type="dcterms:W3CDTF">2023-06-13T16:03:00Z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0ea61d9fb6f066685a637df863f98e8a29de45e6fbacec2cf6e81702eeb28e8d</vt:lpwstr>
  </property>
</Properties>
</file>